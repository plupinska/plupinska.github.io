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88657C" w14:textId="77777777" w:rsidR="00816216" w:rsidRPr="00C52E4D" w:rsidRDefault="002F65C1" w:rsidP="00794AB3">
      <w:pPr>
        <w:pStyle w:val="Title"/>
        <w:jc w:val="center"/>
        <w:rPr>
          <w:rFonts w:asciiTheme="minorHAnsi" w:hAnsiTheme="minorHAnsi"/>
        </w:rPr>
      </w:pPr>
      <w:r w:rsidRPr="00C52E4D">
        <w:rPr>
          <w:rFonts w:asciiTheme="minorHAnsi" w:hAnsiTheme="minorHAnsi"/>
        </w:rPr>
        <w:t>Patrycja Lupinska</w:t>
      </w:r>
    </w:p>
    <w:p w14:paraId="2DA9F028" w14:textId="77777777" w:rsidR="00141A4C" w:rsidRPr="00C52E4D" w:rsidRDefault="002F65C1" w:rsidP="00802F6C">
      <w:pPr>
        <w:jc w:val="center"/>
      </w:pPr>
      <w:r w:rsidRPr="00C52E4D">
        <w:t>NYC</w:t>
      </w:r>
      <w:r w:rsidR="00141A4C" w:rsidRPr="00C52E4D">
        <w:t> | </w:t>
      </w:r>
      <w:r w:rsidRPr="00C52E4D">
        <w:t>201 895 6237</w:t>
      </w:r>
      <w:r w:rsidR="00141A4C" w:rsidRPr="00C52E4D">
        <w:t> | </w:t>
      </w:r>
      <w:hyperlink r:id="rId8" w:history="1">
        <w:r w:rsidRPr="00C52E4D">
          <w:rPr>
            <w:rStyle w:val="Hyperlink"/>
            <w:u w:val="none"/>
          </w:rPr>
          <w:t>patrycjalupinska@gmail.com</w:t>
        </w:r>
      </w:hyperlink>
      <w:r w:rsidRPr="00C52E4D">
        <w:rPr>
          <w:color w:val="2A7B88" w:themeColor="accent1" w:themeShade="BF"/>
        </w:rPr>
        <w:t xml:space="preserve"> | </w:t>
      </w:r>
      <w:hyperlink r:id="rId9" w:history="1">
        <w:r w:rsidRPr="00C52E4D">
          <w:rPr>
            <w:rStyle w:val="Hyperlink"/>
            <w:u w:val="none"/>
          </w:rPr>
          <w:t>www.patrycjalupinska.com</w:t>
        </w:r>
      </w:hyperlink>
    </w:p>
    <w:p w14:paraId="6B6F0B84" w14:textId="77777777" w:rsidR="006270A9" w:rsidRPr="00C52E4D" w:rsidRDefault="00DB2835">
      <w:pPr>
        <w:pStyle w:val="Heading1"/>
        <w:rPr>
          <w:rFonts w:asciiTheme="minorHAnsi" w:hAnsiTheme="minorHAnsi"/>
        </w:rPr>
      </w:pPr>
      <w:r w:rsidRPr="00C52E4D">
        <w:rPr>
          <w:rFonts w:asciiTheme="minorHAnsi" w:hAnsiTheme="minorHAnsi"/>
        </w:rPr>
        <w:t>PROJECTS</w:t>
      </w:r>
    </w:p>
    <w:p w14:paraId="1E19B0C1" w14:textId="77777777" w:rsidR="00F25B30" w:rsidRPr="000E626A" w:rsidRDefault="00DB2835" w:rsidP="00F25B30">
      <w:pPr>
        <w:spacing w:after="40"/>
      </w:pPr>
      <w:r w:rsidRPr="00C52E4D">
        <w:rPr>
          <w:rStyle w:val="Heading2Char"/>
          <w:rFonts w:asciiTheme="minorHAnsi" w:hAnsiTheme="minorHAnsi"/>
        </w:rPr>
        <w:t>Indiefomo</w:t>
      </w:r>
      <w:r w:rsidR="00F25B30" w:rsidRPr="00C52E4D">
        <w:rPr>
          <w:rStyle w:val="Heading2Char"/>
          <w:rFonts w:asciiTheme="minorHAnsi" w:hAnsiTheme="minorHAnsi"/>
        </w:rPr>
        <w:t xml:space="preserve"> </w:t>
      </w:r>
      <w:r w:rsidR="00F25B30" w:rsidRPr="00C52E4D">
        <w:t>(Ruby on Rails, React, Redux, PostgreSQL)</w:t>
      </w:r>
      <w:r w:rsidR="00F0236D">
        <w:tab/>
      </w:r>
      <w:r w:rsidR="00F0236D">
        <w:tab/>
      </w:r>
      <w:r w:rsidR="00F0236D">
        <w:tab/>
      </w:r>
      <w:r w:rsidR="00F0236D">
        <w:tab/>
      </w:r>
      <w:hyperlink r:id="rId10" w:history="1">
        <w:r w:rsidR="00794AB3">
          <w:rPr>
            <w:rStyle w:val="Hyperlink"/>
            <w:u w:val="none"/>
          </w:rPr>
          <w:t>GitH</w:t>
        </w:r>
        <w:r w:rsidR="00065ED9" w:rsidRPr="000E626A">
          <w:rPr>
            <w:rStyle w:val="Hyperlink"/>
            <w:u w:val="none"/>
          </w:rPr>
          <w:t>ub</w:t>
        </w:r>
      </w:hyperlink>
      <w:r w:rsidR="00065ED9" w:rsidRPr="000E626A">
        <w:rPr>
          <w:color w:val="2A7B88" w:themeColor="accent1" w:themeShade="BF"/>
        </w:rPr>
        <w:t xml:space="preserve"> </w:t>
      </w:r>
      <w:r w:rsidR="00065ED9" w:rsidRPr="000E626A">
        <w:rPr>
          <w:color w:val="2A7B88" w:themeColor="accent1" w:themeShade="BF"/>
        </w:rPr>
        <w:tab/>
      </w:r>
      <w:r w:rsidR="00065ED9" w:rsidRPr="000E626A">
        <w:rPr>
          <w:color w:val="2A7B88" w:themeColor="accent1" w:themeShade="BF"/>
        </w:rPr>
        <w:tab/>
      </w:r>
      <w:hyperlink r:id="rId11" w:anchor="/" w:history="1">
        <w:r w:rsidR="00065ED9" w:rsidRPr="000E626A">
          <w:rPr>
            <w:rStyle w:val="Hyperlink"/>
            <w:u w:val="none"/>
          </w:rPr>
          <w:t>Live</w:t>
        </w:r>
      </w:hyperlink>
    </w:p>
    <w:p w14:paraId="5A9EA1DF" w14:textId="77777777" w:rsidR="006270A9" w:rsidRPr="00C52E4D" w:rsidRDefault="00F25B30" w:rsidP="00C52E4D">
      <w:pPr>
        <w:pStyle w:val="ListBullet"/>
        <w:numPr>
          <w:ilvl w:val="0"/>
          <w:numId w:val="0"/>
        </w:numPr>
        <w:spacing w:after="60"/>
        <w:ind w:left="216" w:hanging="216"/>
      </w:pPr>
      <w:r w:rsidRPr="00C52E4D">
        <w:t>A single page crowdfunding application inspired by Indiegogo</w:t>
      </w:r>
    </w:p>
    <w:p w14:paraId="12B4C5FA" w14:textId="77777777" w:rsidR="00F25B30" w:rsidRPr="00C52E4D" w:rsidRDefault="00AB5E74" w:rsidP="00F25B30">
      <w:pPr>
        <w:pStyle w:val="ListBullet"/>
      </w:pPr>
      <w:r w:rsidRPr="00C52E4D">
        <w:t xml:space="preserve">Implemented full user authentication using </w:t>
      </w:r>
      <w:proofErr w:type="spellStart"/>
      <w:r w:rsidRPr="00C52E4D">
        <w:t>BCrypt</w:t>
      </w:r>
      <w:proofErr w:type="spellEnd"/>
      <w:r w:rsidR="00E963C0" w:rsidRPr="00C52E4D">
        <w:t xml:space="preserve"> to store</w:t>
      </w:r>
      <w:r w:rsidR="00860FF3">
        <w:t xml:space="preserve"> hashed</w:t>
      </w:r>
      <w:r w:rsidR="00E963C0" w:rsidRPr="00C52E4D">
        <w:t xml:space="preserve"> user passwords</w:t>
      </w:r>
    </w:p>
    <w:p w14:paraId="3C1BB2C1" w14:textId="77777777" w:rsidR="00AB5E74" w:rsidRPr="00C52E4D" w:rsidRDefault="00E963C0" w:rsidP="00F25B30">
      <w:pPr>
        <w:pStyle w:val="ListBullet"/>
      </w:pPr>
      <w:r w:rsidRPr="00C52E4D">
        <w:t>Improved</w:t>
      </w:r>
      <w:r w:rsidR="00AB5E74" w:rsidRPr="00C52E4D">
        <w:t xml:space="preserve"> </w:t>
      </w:r>
      <w:r w:rsidRPr="00C52E4D">
        <w:t xml:space="preserve">full text </w:t>
      </w:r>
      <w:r w:rsidR="00AB5E74" w:rsidRPr="00C52E4D">
        <w:t>searc</w:t>
      </w:r>
      <w:r w:rsidRPr="00C52E4D">
        <w:t>h to use weighted attributes, returning results in order of relevance to the user</w:t>
      </w:r>
    </w:p>
    <w:p w14:paraId="0DA57307" w14:textId="1797216B" w:rsidR="00E963C0" w:rsidRPr="00C52E4D" w:rsidRDefault="00D44723" w:rsidP="00F25B30">
      <w:pPr>
        <w:pStyle w:val="ListBullet"/>
      </w:pPr>
      <w:r>
        <w:t xml:space="preserve">Optimized size and quality of user uploaded images using paperclip </w:t>
      </w:r>
    </w:p>
    <w:p w14:paraId="1F3A9003" w14:textId="77777777" w:rsidR="00F25B30" w:rsidRPr="00C52E4D" w:rsidRDefault="00F25B30" w:rsidP="00DB2835">
      <w:pPr>
        <w:pStyle w:val="ListBullet"/>
        <w:numPr>
          <w:ilvl w:val="0"/>
          <w:numId w:val="0"/>
        </w:numPr>
      </w:pPr>
    </w:p>
    <w:p w14:paraId="24B38CF9" w14:textId="77777777" w:rsidR="00C52E4D" w:rsidRPr="000E626A" w:rsidRDefault="00F0236D" w:rsidP="00C52E4D">
      <w:pPr>
        <w:pStyle w:val="ListBullet"/>
        <w:numPr>
          <w:ilvl w:val="0"/>
          <w:numId w:val="0"/>
        </w:numPr>
        <w:ind w:left="216" w:hanging="216"/>
      </w:pPr>
      <w:r>
        <w:rPr>
          <w:rStyle w:val="Heading2Char"/>
          <w:rFonts w:asciiTheme="minorHAnsi" w:hAnsiTheme="minorHAnsi"/>
        </w:rPr>
        <w:t>Pong</w:t>
      </w:r>
      <w:r w:rsidR="00C52E4D" w:rsidRPr="00C52E4D">
        <w:rPr>
          <w:rStyle w:val="Heading2Char"/>
          <w:rFonts w:asciiTheme="minorHAnsi" w:hAnsiTheme="minorHAnsi"/>
        </w:rPr>
        <w:t xml:space="preserve"> </w:t>
      </w:r>
      <w:r w:rsidR="00C52E4D" w:rsidRPr="00C52E4D">
        <w:t>(</w:t>
      </w:r>
      <w:r w:rsidR="00C52E4D">
        <w:t>JavaScript and Canvas API</w:t>
      </w:r>
      <w:r w:rsidR="00C52E4D" w:rsidRPr="00C52E4D">
        <w:t>)</w:t>
      </w:r>
      <w:r w:rsidR="009F12BE">
        <w:tab/>
      </w:r>
      <w:r w:rsidR="009F12BE">
        <w:tab/>
      </w:r>
      <w:r w:rsidR="009F12BE">
        <w:tab/>
      </w:r>
      <w:r w:rsidR="009F12BE">
        <w:tab/>
      </w:r>
      <w:r w:rsidR="00065ED9">
        <w:tab/>
      </w:r>
      <w:r w:rsidR="00065ED9">
        <w:tab/>
      </w:r>
      <w:r w:rsidR="00065ED9" w:rsidRPr="000E626A">
        <w:tab/>
      </w:r>
      <w:hyperlink r:id="rId12" w:history="1">
        <w:r w:rsidR="00794AB3">
          <w:rPr>
            <w:rStyle w:val="Hyperlink"/>
            <w:u w:val="none"/>
          </w:rPr>
          <w:t>GitH</w:t>
        </w:r>
        <w:r w:rsidR="00065ED9" w:rsidRPr="000E626A">
          <w:rPr>
            <w:rStyle w:val="Hyperlink"/>
            <w:u w:val="none"/>
          </w:rPr>
          <w:t>ub</w:t>
        </w:r>
      </w:hyperlink>
      <w:r w:rsidR="00065ED9" w:rsidRPr="000E626A">
        <w:rPr>
          <w:color w:val="2A7B88" w:themeColor="accent1" w:themeShade="BF"/>
        </w:rPr>
        <w:t xml:space="preserve"> </w:t>
      </w:r>
      <w:r w:rsidR="00065ED9" w:rsidRPr="000E626A">
        <w:rPr>
          <w:color w:val="2A7B88" w:themeColor="accent1" w:themeShade="BF"/>
        </w:rPr>
        <w:tab/>
      </w:r>
      <w:r w:rsidR="00065ED9" w:rsidRPr="000E626A">
        <w:rPr>
          <w:color w:val="2A7B88" w:themeColor="accent1" w:themeShade="BF"/>
        </w:rPr>
        <w:tab/>
      </w:r>
      <w:hyperlink r:id="rId13" w:history="1">
        <w:r w:rsidR="00065ED9" w:rsidRPr="000E626A">
          <w:rPr>
            <w:rStyle w:val="Hyperlink"/>
            <w:u w:val="none"/>
          </w:rPr>
          <w:t>Live</w:t>
        </w:r>
      </w:hyperlink>
    </w:p>
    <w:p w14:paraId="1733E3AF" w14:textId="77777777" w:rsidR="006270A9" w:rsidRPr="00C52E4D" w:rsidRDefault="00C52E4D" w:rsidP="00C52E4D">
      <w:pPr>
        <w:pStyle w:val="ListBullet"/>
        <w:numPr>
          <w:ilvl w:val="0"/>
          <w:numId w:val="0"/>
        </w:numPr>
      </w:pPr>
      <w:r>
        <w:t xml:space="preserve">A remake of the classic Atari </w:t>
      </w:r>
      <w:r w:rsidR="00F0236D">
        <w:t>game (</w:t>
      </w:r>
      <w:r>
        <w:t>single player)</w:t>
      </w:r>
    </w:p>
    <w:p w14:paraId="3C07FD68" w14:textId="2F9BF6DF" w:rsidR="000E626A" w:rsidRDefault="00133A7E" w:rsidP="003B4D93">
      <w:pPr>
        <w:pStyle w:val="ListBullet"/>
      </w:pPr>
      <w:r>
        <w:t xml:space="preserve">Calculated collision physics </w:t>
      </w:r>
      <w:r w:rsidR="00F0236D">
        <w:t xml:space="preserve">associated with </w:t>
      </w:r>
      <w:r w:rsidR="003B4D93">
        <w:t xml:space="preserve">the game </w:t>
      </w:r>
      <w:proofErr w:type="gramStart"/>
      <w:r w:rsidR="003B4D93">
        <w:t>in order to</w:t>
      </w:r>
      <w:proofErr w:type="gramEnd"/>
      <w:r w:rsidR="003B4D93">
        <w:t xml:space="preserve"> simulate realistic movement</w:t>
      </w:r>
    </w:p>
    <w:p w14:paraId="21E8B5ED" w14:textId="7DA0A5C2" w:rsidR="00E84B61" w:rsidRDefault="00586425" w:rsidP="003B4D93">
      <w:pPr>
        <w:pStyle w:val="ListBullet"/>
      </w:pPr>
      <w:r>
        <w:t xml:space="preserve">Utilized Vanilla JavaScript to dynamically update UI components for visual feedback on game progress </w:t>
      </w:r>
    </w:p>
    <w:p w14:paraId="319A2464" w14:textId="77777777" w:rsidR="003B4D93" w:rsidRDefault="003B4D93" w:rsidP="003B4D93">
      <w:pPr>
        <w:pStyle w:val="ListBullet"/>
        <w:numPr>
          <w:ilvl w:val="0"/>
          <w:numId w:val="0"/>
        </w:numPr>
        <w:ind w:left="216"/>
      </w:pPr>
    </w:p>
    <w:p w14:paraId="19915A45" w14:textId="77777777" w:rsidR="000E626A" w:rsidRPr="000E626A" w:rsidRDefault="000E626A" w:rsidP="000E626A">
      <w:pPr>
        <w:pStyle w:val="ListBullet"/>
        <w:numPr>
          <w:ilvl w:val="0"/>
          <w:numId w:val="0"/>
        </w:numPr>
        <w:ind w:left="216" w:hanging="216"/>
      </w:pPr>
      <w:r>
        <w:rPr>
          <w:rStyle w:val="Heading2Char"/>
          <w:rFonts w:asciiTheme="minorHAnsi" w:hAnsiTheme="minorHAnsi"/>
        </w:rPr>
        <w:t>jQwerty</w:t>
      </w:r>
      <w:r w:rsidRPr="00C52E4D">
        <w:rPr>
          <w:rStyle w:val="Heading2Char"/>
          <w:rFonts w:asciiTheme="minorHAnsi" w:hAnsiTheme="minorHAnsi"/>
        </w:rPr>
        <w:t xml:space="preserve"> </w:t>
      </w:r>
      <w:r w:rsidRPr="00C52E4D">
        <w:t>(</w:t>
      </w:r>
      <w:r>
        <w:t>JavaScript</w:t>
      </w:r>
      <w:r w:rsidRPr="00C52E4D"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hyperlink r:id="rId14" w:history="1">
        <w:r w:rsidR="00794AB3">
          <w:rPr>
            <w:rStyle w:val="Hyperlink"/>
            <w:u w:val="none"/>
          </w:rPr>
          <w:t>GitH</w:t>
        </w:r>
        <w:r w:rsidRPr="00870F75">
          <w:rPr>
            <w:rStyle w:val="Hyperlink"/>
            <w:u w:val="none"/>
          </w:rPr>
          <w:t>ub</w:t>
        </w:r>
      </w:hyperlink>
      <w:r w:rsidRPr="00870F75">
        <w:rPr>
          <w:color w:val="2A7B88" w:themeColor="accent1" w:themeShade="BF"/>
        </w:rPr>
        <w:t xml:space="preserve"> </w:t>
      </w:r>
      <w:r w:rsidRPr="00870F75">
        <w:rPr>
          <w:color w:val="2A7B88" w:themeColor="accent1" w:themeShade="BF"/>
        </w:rPr>
        <w:tab/>
      </w:r>
      <w:r w:rsidRPr="00870F75">
        <w:rPr>
          <w:color w:val="2A7B88" w:themeColor="accent1" w:themeShade="BF"/>
        </w:rPr>
        <w:tab/>
      </w:r>
    </w:p>
    <w:p w14:paraId="7840DA96" w14:textId="77777777" w:rsidR="00794AB3" w:rsidRPr="00C52E4D" w:rsidRDefault="000E626A" w:rsidP="00794AB3">
      <w:pPr>
        <w:pStyle w:val="ListBullet"/>
        <w:numPr>
          <w:ilvl w:val="0"/>
          <w:numId w:val="0"/>
        </w:numPr>
      </w:pPr>
      <w:r>
        <w:t xml:space="preserve">A </w:t>
      </w:r>
      <w:r w:rsidR="00794AB3">
        <w:t xml:space="preserve">jQuery inspired library written in Vanilla JavaScript </w:t>
      </w:r>
    </w:p>
    <w:p w14:paraId="6B0E9E4E" w14:textId="569F26CE" w:rsidR="00794AB3" w:rsidRDefault="00A06CB5" w:rsidP="00794AB3">
      <w:pPr>
        <w:pStyle w:val="ListBullet"/>
      </w:pPr>
      <w:r>
        <w:t>Implemented a DOM manipulation library in pure Vanilla JavaScript</w:t>
      </w:r>
    </w:p>
    <w:p w14:paraId="2ADC133E" w14:textId="77777777" w:rsidR="00870F75" w:rsidRPr="00C52E4D" w:rsidRDefault="00870F75" w:rsidP="00870F75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TECHNICAL SKILLS</w:t>
      </w:r>
      <w:bookmarkStart w:id="0" w:name="_GoBack"/>
      <w:bookmarkEnd w:id="0"/>
    </w:p>
    <w:p w14:paraId="57DB0392" w14:textId="4B8B18FB" w:rsidR="00870F75" w:rsidRPr="00FF536E" w:rsidRDefault="00870F75" w:rsidP="00870F75">
      <w:pPr>
        <w:pStyle w:val="ListBullet"/>
        <w:numPr>
          <w:ilvl w:val="0"/>
          <w:numId w:val="0"/>
        </w:numPr>
        <w:ind w:left="216" w:hanging="216"/>
        <w:jc w:val="center"/>
        <w:rPr>
          <w:sz w:val="24"/>
          <w:szCs w:val="24"/>
        </w:rPr>
      </w:pPr>
      <w:r w:rsidRPr="00FF536E">
        <w:rPr>
          <w:sz w:val="24"/>
          <w:szCs w:val="24"/>
        </w:rPr>
        <w:t>JavaScript | React | Redux</w:t>
      </w:r>
      <w:r w:rsidR="00FF536E">
        <w:rPr>
          <w:sz w:val="24"/>
          <w:szCs w:val="24"/>
        </w:rPr>
        <w:t xml:space="preserve"> | </w:t>
      </w:r>
      <w:r w:rsidR="00FF536E" w:rsidRPr="00FF536E">
        <w:rPr>
          <w:sz w:val="24"/>
          <w:szCs w:val="24"/>
        </w:rPr>
        <w:t>React Native</w:t>
      </w:r>
      <w:r w:rsidR="00FF536E">
        <w:rPr>
          <w:sz w:val="24"/>
          <w:szCs w:val="24"/>
        </w:rPr>
        <w:t xml:space="preserve"> | </w:t>
      </w:r>
      <w:r w:rsidR="00C71E93" w:rsidRPr="00FF536E">
        <w:rPr>
          <w:sz w:val="24"/>
          <w:szCs w:val="24"/>
        </w:rPr>
        <w:t>Rails</w:t>
      </w:r>
      <w:r w:rsidR="00FF536E" w:rsidRPr="00FF536E">
        <w:rPr>
          <w:sz w:val="24"/>
          <w:szCs w:val="24"/>
        </w:rPr>
        <w:t xml:space="preserve"> | HTML5 | CSS3 |</w:t>
      </w:r>
      <w:r w:rsidRPr="00FF536E">
        <w:rPr>
          <w:sz w:val="24"/>
          <w:szCs w:val="24"/>
        </w:rPr>
        <w:t xml:space="preserve"> TDD | jQuery | AWS S3</w:t>
      </w:r>
    </w:p>
    <w:p w14:paraId="0824CDE9" w14:textId="77777777" w:rsidR="00840432" w:rsidRPr="00C52E4D" w:rsidRDefault="00840432" w:rsidP="00840432">
      <w:pPr>
        <w:pStyle w:val="Heading1"/>
        <w:rPr>
          <w:rFonts w:asciiTheme="minorHAnsi" w:hAnsiTheme="minorHAnsi"/>
        </w:rPr>
      </w:pPr>
      <w:r w:rsidRPr="00C52E4D">
        <w:rPr>
          <w:rFonts w:asciiTheme="minorHAnsi" w:hAnsiTheme="minorHAnsi"/>
        </w:rPr>
        <w:t>EXPERIENCE</w:t>
      </w:r>
    </w:p>
    <w:p w14:paraId="06FC1D45" w14:textId="71B2A1D0" w:rsidR="00840432" w:rsidRPr="00C52E4D" w:rsidRDefault="00840432" w:rsidP="00840432">
      <w:pPr>
        <w:spacing w:before="120" w:after="40"/>
        <w:rPr>
          <w:sz w:val="20"/>
          <w:szCs w:val="20"/>
        </w:rPr>
      </w:pPr>
      <w:proofErr w:type="spellStart"/>
      <w:r w:rsidRPr="00794AB3">
        <w:rPr>
          <w:b/>
          <w:color w:val="000000" w:themeColor="text1"/>
        </w:rPr>
        <w:t>Persado</w:t>
      </w:r>
      <w:proofErr w:type="spellEnd"/>
      <w:r w:rsidRPr="00794AB3">
        <w:rPr>
          <w:b/>
          <w:color w:val="000000" w:themeColor="text1"/>
        </w:rPr>
        <w:t>, NYC</w:t>
      </w:r>
      <w:r w:rsidRPr="00794AB3">
        <w:rPr>
          <w:b/>
          <w:color w:val="000000" w:themeColor="text1"/>
        </w:rPr>
        <w:tab/>
      </w:r>
      <w:r w:rsidRPr="00C52E4D">
        <w:rPr>
          <w:b/>
          <w:color w:val="479594"/>
        </w:rPr>
        <w:tab/>
      </w:r>
      <w:r w:rsidRPr="00C52E4D">
        <w:rPr>
          <w:b/>
          <w:color w:val="479594"/>
        </w:rPr>
        <w:tab/>
      </w:r>
      <w:r w:rsidRPr="00C52E4D">
        <w:rPr>
          <w:b/>
          <w:color w:val="479594"/>
        </w:rPr>
        <w:tab/>
      </w:r>
      <w:r w:rsidRPr="00C52E4D">
        <w:rPr>
          <w:b/>
          <w:color w:val="479594"/>
        </w:rPr>
        <w:tab/>
      </w:r>
      <w:r w:rsidRPr="00C52E4D">
        <w:rPr>
          <w:b/>
          <w:color w:val="479594"/>
        </w:rPr>
        <w:tab/>
      </w:r>
      <w:r w:rsidRPr="00C52E4D">
        <w:rPr>
          <w:b/>
          <w:color w:val="479594"/>
        </w:rPr>
        <w:tab/>
      </w:r>
      <w:r w:rsidRPr="00C52E4D">
        <w:rPr>
          <w:b/>
          <w:color w:val="479594"/>
        </w:rPr>
        <w:tab/>
      </w:r>
      <w:r w:rsidRPr="00C52E4D">
        <w:rPr>
          <w:b/>
          <w:color w:val="479594"/>
        </w:rPr>
        <w:tab/>
      </w:r>
      <w:r w:rsidR="00DC22CB">
        <w:rPr>
          <w:b/>
          <w:color w:val="479594"/>
        </w:rPr>
        <w:tab/>
      </w:r>
      <w:r w:rsidRPr="00C52E4D">
        <w:rPr>
          <w:sz w:val="20"/>
          <w:szCs w:val="20"/>
        </w:rPr>
        <w:t>Oct 2014 – Feb 2017</w:t>
      </w:r>
    </w:p>
    <w:p w14:paraId="10FB8755" w14:textId="77777777" w:rsidR="00840432" w:rsidRDefault="00840432" w:rsidP="00840432">
      <w:pPr>
        <w:spacing w:after="60"/>
        <w:rPr>
          <w:color w:val="2A7B88" w:themeColor="accent1" w:themeShade="BF"/>
        </w:rPr>
      </w:pPr>
      <w:r w:rsidRPr="00794AB3">
        <w:rPr>
          <w:color w:val="2A7B88" w:themeColor="accent1" w:themeShade="BF"/>
        </w:rPr>
        <w:t>Executive Assistant</w:t>
      </w:r>
    </w:p>
    <w:p w14:paraId="6B868FEE" w14:textId="65FF890D" w:rsidR="00A06CB5" w:rsidRPr="00C52E4D" w:rsidRDefault="00A06CB5" w:rsidP="00A06CB5">
      <w:pPr>
        <w:pStyle w:val="ListBullet"/>
      </w:pPr>
      <w:r>
        <w:t>Worked closely with the Founder and CEO, managing travel, meetings, and events</w:t>
      </w:r>
    </w:p>
    <w:p w14:paraId="244C9F3D" w14:textId="4734CB7C" w:rsidR="00A06CB5" w:rsidRPr="00C52E4D" w:rsidRDefault="00A06CB5" w:rsidP="00A06CB5">
      <w:pPr>
        <w:pStyle w:val="ListBullet"/>
      </w:pPr>
      <w:r>
        <w:t>Lead and executed numerous research projects such as offsite event planning, research and implementation of an organization wide travel management system</w:t>
      </w:r>
    </w:p>
    <w:p w14:paraId="7C2897D4" w14:textId="77777777" w:rsidR="00840432" w:rsidRPr="00C52E4D" w:rsidRDefault="00840432" w:rsidP="00840432">
      <w:pPr>
        <w:spacing w:after="40"/>
        <w:rPr>
          <w:sz w:val="20"/>
          <w:szCs w:val="20"/>
        </w:rPr>
      </w:pPr>
      <w:r w:rsidRPr="00794AB3">
        <w:rPr>
          <w:b/>
          <w:color w:val="000000" w:themeColor="text1"/>
        </w:rPr>
        <w:t>Rutgers University</w:t>
      </w:r>
      <w:r w:rsidRPr="00794AB3">
        <w:rPr>
          <w:b/>
          <w:color w:val="000000" w:themeColor="text1"/>
        </w:rPr>
        <w:tab/>
      </w:r>
      <w:r w:rsidRPr="00C52E4D">
        <w:rPr>
          <w:b/>
          <w:color w:val="479594"/>
        </w:rPr>
        <w:tab/>
      </w:r>
      <w:r w:rsidRPr="00C52E4D">
        <w:rPr>
          <w:b/>
          <w:color w:val="479594"/>
        </w:rPr>
        <w:tab/>
      </w:r>
      <w:r w:rsidRPr="00C52E4D">
        <w:rPr>
          <w:b/>
          <w:color w:val="479594"/>
        </w:rPr>
        <w:tab/>
      </w:r>
      <w:r w:rsidRPr="00C52E4D">
        <w:rPr>
          <w:b/>
          <w:color w:val="479594"/>
        </w:rPr>
        <w:tab/>
      </w:r>
      <w:r w:rsidRPr="00C52E4D">
        <w:rPr>
          <w:b/>
          <w:color w:val="479594"/>
        </w:rPr>
        <w:tab/>
      </w:r>
      <w:r w:rsidRPr="00C52E4D">
        <w:rPr>
          <w:b/>
          <w:color w:val="479594"/>
        </w:rPr>
        <w:tab/>
      </w:r>
      <w:r w:rsidRPr="00C52E4D">
        <w:rPr>
          <w:b/>
          <w:color w:val="479594"/>
        </w:rPr>
        <w:tab/>
      </w:r>
      <w:r w:rsidRPr="00C52E4D">
        <w:rPr>
          <w:b/>
          <w:color w:val="479594"/>
        </w:rPr>
        <w:tab/>
      </w:r>
      <w:r w:rsidRPr="00C52E4D">
        <w:rPr>
          <w:sz w:val="20"/>
          <w:szCs w:val="20"/>
        </w:rPr>
        <w:t>May 2013 - 2014</w:t>
      </w:r>
    </w:p>
    <w:p w14:paraId="3C55A444" w14:textId="77777777" w:rsidR="00840432" w:rsidRDefault="00840432" w:rsidP="00840432">
      <w:pPr>
        <w:spacing w:after="60"/>
        <w:rPr>
          <w:color w:val="2A7B88" w:themeColor="accent1" w:themeShade="BF"/>
        </w:rPr>
      </w:pPr>
      <w:r w:rsidRPr="00794AB3">
        <w:rPr>
          <w:color w:val="2A7B88" w:themeColor="accent1" w:themeShade="BF"/>
        </w:rPr>
        <w:t>Undergraduate Researcher</w:t>
      </w:r>
    </w:p>
    <w:p w14:paraId="4CFA43F4" w14:textId="32A08EFE" w:rsidR="00A06CB5" w:rsidRPr="00C52E4D" w:rsidRDefault="00A06CB5" w:rsidP="00A06CB5">
      <w:pPr>
        <w:pStyle w:val="ListBullet"/>
      </w:pPr>
      <w:r>
        <w:t>Managed and reported on the progress of a research project that consisted of full chemical synthesis, purification, and subsequent data analysis of target product.</w:t>
      </w:r>
    </w:p>
    <w:p w14:paraId="380DCEBE" w14:textId="767CA96D" w:rsidR="00A06CB5" w:rsidRPr="00C52E4D" w:rsidRDefault="00A06CB5" w:rsidP="00A06CB5">
      <w:pPr>
        <w:pStyle w:val="ListBullet"/>
      </w:pPr>
      <w:r>
        <w:t>Work published in ACS Macro letters and Inorganic Chemistry.</w:t>
      </w:r>
    </w:p>
    <w:p w14:paraId="50FDE6CF" w14:textId="77777777" w:rsidR="006270A9" w:rsidRPr="00C52E4D" w:rsidRDefault="000E626A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EDUCATION</w:t>
      </w:r>
    </w:p>
    <w:p w14:paraId="378C7189" w14:textId="77777777" w:rsidR="000E626A" w:rsidRPr="00794AB3" w:rsidRDefault="000E626A" w:rsidP="000E626A">
      <w:pPr>
        <w:spacing w:after="120"/>
        <w:rPr>
          <w:rFonts w:ascii="Helvetica" w:hAnsi="Helvetica"/>
          <w:b/>
          <w:color w:val="000000" w:themeColor="text1"/>
          <w:sz w:val="20"/>
          <w:szCs w:val="20"/>
        </w:rPr>
      </w:pPr>
      <w:r w:rsidRPr="00794AB3">
        <w:rPr>
          <w:rFonts w:ascii="Helvetica" w:hAnsi="Helvetica"/>
          <w:b/>
          <w:color w:val="000000" w:themeColor="text1"/>
          <w:sz w:val="20"/>
          <w:szCs w:val="20"/>
        </w:rPr>
        <w:t>App Academy, Feb-May 2017</w:t>
      </w:r>
    </w:p>
    <w:p w14:paraId="21EC628C" w14:textId="77777777" w:rsidR="000E626A" w:rsidRPr="00027771" w:rsidRDefault="000E626A" w:rsidP="000E626A">
      <w:pPr>
        <w:spacing w:after="120"/>
        <w:rPr>
          <w:rFonts w:ascii="Helvetica" w:hAnsi="Helvetica"/>
          <w:sz w:val="20"/>
          <w:szCs w:val="20"/>
        </w:rPr>
      </w:pPr>
      <w:proofErr w:type="gramStart"/>
      <w:r w:rsidRPr="00027771">
        <w:rPr>
          <w:rFonts w:ascii="Helvetica" w:hAnsi="Helvetica"/>
          <w:sz w:val="20"/>
          <w:szCs w:val="20"/>
        </w:rPr>
        <w:t>1000 hour</w:t>
      </w:r>
      <w:proofErr w:type="gramEnd"/>
      <w:r w:rsidRPr="00027771">
        <w:rPr>
          <w:rFonts w:ascii="Helvetica" w:hAnsi="Helvetica"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>full stack coding school with &lt;5</w:t>
      </w:r>
      <w:r w:rsidRPr="00027771">
        <w:rPr>
          <w:rFonts w:ascii="Helvetica" w:hAnsi="Helvetica"/>
          <w:sz w:val="20"/>
          <w:szCs w:val="20"/>
        </w:rPr>
        <w:t>% acceptance rate.</w:t>
      </w:r>
    </w:p>
    <w:p w14:paraId="048D5D2B" w14:textId="77777777" w:rsidR="000E626A" w:rsidRPr="00794AB3" w:rsidRDefault="000E626A" w:rsidP="000E626A">
      <w:pPr>
        <w:spacing w:after="120"/>
        <w:rPr>
          <w:rFonts w:ascii="Helvetica" w:hAnsi="Helvetica"/>
          <w:b/>
          <w:color w:val="000000" w:themeColor="text1"/>
          <w:sz w:val="20"/>
          <w:szCs w:val="20"/>
        </w:rPr>
      </w:pPr>
      <w:r w:rsidRPr="00794AB3">
        <w:rPr>
          <w:rFonts w:ascii="Helvetica" w:hAnsi="Helvetica"/>
          <w:b/>
          <w:color w:val="000000" w:themeColor="text1"/>
          <w:sz w:val="20"/>
          <w:szCs w:val="20"/>
        </w:rPr>
        <w:t>Rutgers University, 2014</w:t>
      </w:r>
    </w:p>
    <w:p w14:paraId="3E3BF8F6" w14:textId="77777777" w:rsidR="001B29CF" w:rsidRPr="000E626A" w:rsidRDefault="000E626A" w:rsidP="000E626A">
      <w:pPr>
        <w:spacing w:after="120"/>
        <w:rPr>
          <w:rFonts w:ascii="Helvetica" w:hAnsi="Helvetica"/>
          <w:sz w:val="20"/>
          <w:szCs w:val="20"/>
        </w:rPr>
      </w:pPr>
      <w:r w:rsidRPr="00027771">
        <w:rPr>
          <w:rFonts w:ascii="Helvetica" w:hAnsi="Helvetica"/>
          <w:sz w:val="20"/>
          <w:szCs w:val="20"/>
        </w:rPr>
        <w:t>BS Applied Mathematics and Chemistry</w:t>
      </w:r>
    </w:p>
    <w:sectPr w:rsidR="001B29CF" w:rsidRPr="000E626A" w:rsidSect="00617B26">
      <w:footerReference w:type="default" r:id="rId15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EA8A39" w14:textId="77777777" w:rsidR="00CA6D87" w:rsidRDefault="00CA6D87">
      <w:pPr>
        <w:spacing w:after="0"/>
      </w:pPr>
      <w:r>
        <w:separator/>
      </w:r>
    </w:p>
  </w:endnote>
  <w:endnote w:type="continuationSeparator" w:id="0">
    <w:p w14:paraId="68573410" w14:textId="77777777" w:rsidR="00CA6D87" w:rsidRDefault="00CA6D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明朝B">
    <w:panose1 w:val="00000000000000000000"/>
    <w:charset w:val="00"/>
    <w:family w:val="roman"/>
    <w:notTrueType/>
    <w:pitch w:val="default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18081E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F536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58B57E" w14:textId="77777777" w:rsidR="00CA6D87" w:rsidRDefault="00CA6D87">
      <w:pPr>
        <w:spacing w:after="0"/>
      </w:pPr>
      <w:r>
        <w:separator/>
      </w:r>
    </w:p>
  </w:footnote>
  <w:footnote w:type="continuationSeparator" w:id="0">
    <w:p w14:paraId="17B512C0" w14:textId="77777777" w:rsidR="00CA6D87" w:rsidRDefault="00CA6D8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5C1"/>
    <w:rsid w:val="000058D3"/>
    <w:rsid w:val="00054B71"/>
    <w:rsid w:val="00065ED9"/>
    <w:rsid w:val="000A4F59"/>
    <w:rsid w:val="000D12F3"/>
    <w:rsid w:val="000E626A"/>
    <w:rsid w:val="00133A7E"/>
    <w:rsid w:val="00141A4C"/>
    <w:rsid w:val="0017051A"/>
    <w:rsid w:val="001B29CF"/>
    <w:rsid w:val="001E5F54"/>
    <w:rsid w:val="00217957"/>
    <w:rsid w:val="0028220F"/>
    <w:rsid w:val="002F65C1"/>
    <w:rsid w:val="00356C14"/>
    <w:rsid w:val="003B4D93"/>
    <w:rsid w:val="004821F2"/>
    <w:rsid w:val="00521040"/>
    <w:rsid w:val="00586425"/>
    <w:rsid w:val="00617B26"/>
    <w:rsid w:val="006270A9"/>
    <w:rsid w:val="00675956"/>
    <w:rsid w:val="00681034"/>
    <w:rsid w:val="00794AB3"/>
    <w:rsid w:val="00802F6C"/>
    <w:rsid w:val="00816216"/>
    <w:rsid w:val="00840432"/>
    <w:rsid w:val="00860FF3"/>
    <w:rsid w:val="00870F75"/>
    <w:rsid w:val="0087734B"/>
    <w:rsid w:val="008A3667"/>
    <w:rsid w:val="00934167"/>
    <w:rsid w:val="009D5933"/>
    <w:rsid w:val="009F12BE"/>
    <w:rsid w:val="009F5485"/>
    <w:rsid w:val="00A06CB5"/>
    <w:rsid w:val="00A25905"/>
    <w:rsid w:val="00AB5E74"/>
    <w:rsid w:val="00AE3AF8"/>
    <w:rsid w:val="00B83D89"/>
    <w:rsid w:val="00BD768D"/>
    <w:rsid w:val="00C52E4D"/>
    <w:rsid w:val="00C61F8E"/>
    <w:rsid w:val="00C71E93"/>
    <w:rsid w:val="00CA6D87"/>
    <w:rsid w:val="00D44723"/>
    <w:rsid w:val="00DB2835"/>
    <w:rsid w:val="00DC22CB"/>
    <w:rsid w:val="00E0351E"/>
    <w:rsid w:val="00E83E4B"/>
    <w:rsid w:val="00E84B61"/>
    <w:rsid w:val="00E963C0"/>
    <w:rsid w:val="00F0236D"/>
    <w:rsid w:val="00F25B30"/>
    <w:rsid w:val="00FF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03B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indiefomo.com/" TargetMode="External"/><Relationship Id="rId12" Type="http://schemas.openxmlformats.org/officeDocument/2006/relationships/hyperlink" Target="https://github.com/plupinska/patrycjapong" TargetMode="External"/><Relationship Id="rId13" Type="http://schemas.openxmlformats.org/officeDocument/2006/relationships/hyperlink" Target="http://www.patrycjalupinska.com/patrycjapong/" TargetMode="External"/><Relationship Id="rId14" Type="http://schemas.openxmlformats.org/officeDocument/2006/relationships/hyperlink" Target="https://github.com/plupinska/jQwerty" TargetMode="Externa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patrycjalupinska@gmail.com" TargetMode="External"/><Relationship Id="rId9" Type="http://schemas.openxmlformats.org/officeDocument/2006/relationships/hyperlink" Target="http://www.patrycjalupinska.com" TargetMode="External"/><Relationship Id="rId10" Type="http://schemas.openxmlformats.org/officeDocument/2006/relationships/hyperlink" Target="https://github.com/plupinska/IndieFom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lupinska/Library/Containers/com.microsoft.Word/Data/Library/Caches/1033/TM02918880/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73A45-58A9-F94F-947E-D7CC4DAC9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111</TotalTime>
  <Pages>1</Pages>
  <Words>326</Words>
  <Characters>1864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Patrycja Lupinska</dc:creator>
  <cp:keywords/>
  <cp:lastModifiedBy>Patrycja Lupinska</cp:lastModifiedBy>
  <cp:revision>9</cp:revision>
  <dcterms:created xsi:type="dcterms:W3CDTF">2017-05-19T18:53:00Z</dcterms:created>
  <dcterms:modified xsi:type="dcterms:W3CDTF">2017-06-07T19:58:00Z</dcterms:modified>
  <cp:version/>
</cp:coreProperties>
</file>